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</w:p>
    <w:p w:rsidR="00A437B6" w:rsidRPr="009F2927" w:rsidRDefault="00332FC2" w:rsidP="008074CB">
      <w:pPr>
        <w:pStyle w:val="Otsikko"/>
        <w:jc w:val="center"/>
        <w:rPr>
          <w:lang w:val="en-GB"/>
        </w:rPr>
      </w:pPr>
      <w:r w:rsidRPr="00332FC2">
        <w:rPr>
          <w:lang w:val="en-US"/>
        </w:rPr>
        <w:t>Exercise</w:t>
      </w:r>
      <w:r w:rsidRPr="009F2927">
        <w:rPr>
          <w:lang w:val="en-GB"/>
        </w:rPr>
        <w:t xml:space="preserve"> </w:t>
      </w:r>
      <w:r w:rsidR="00705103">
        <w:rPr>
          <w:lang w:val="en-GB"/>
        </w:rPr>
        <w:t>5</w:t>
      </w:r>
    </w:p>
    <w:p w:rsidR="00AE1CCA" w:rsidRPr="009F2927" w:rsidRDefault="00332FC2" w:rsidP="008074CB">
      <w:pPr>
        <w:pStyle w:val="Alaotsikko"/>
        <w:jc w:val="center"/>
        <w:rPr>
          <w:lang w:val="en-GB"/>
        </w:rPr>
      </w:pPr>
      <w:r w:rsidRPr="009F2927">
        <w:rPr>
          <w:lang w:val="en-GB"/>
        </w:rPr>
        <w:t>Applications of Data Analysis</w:t>
      </w:r>
    </w:p>
    <w:p w:rsidR="00104A2F" w:rsidRPr="009F2927" w:rsidRDefault="00104A2F" w:rsidP="00104A2F">
      <w:pPr>
        <w:jc w:val="center"/>
        <w:rPr>
          <w:rStyle w:val="Hienovarainenkorostus"/>
          <w:lang w:val="en-GB"/>
        </w:rPr>
      </w:pPr>
      <w:r w:rsidRPr="009F2927">
        <w:rPr>
          <w:rStyle w:val="Hienovarainenkorostus"/>
          <w:lang w:val="en-GB"/>
        </w:rPr>
        <w:t xml:space="preserve">Marco </w:t>
      </w:r>
      <w:proofErr w:type="spellStart"/>
      <w:r w:rsidRPr="009F2927">
        <w:rPr>
          <w:rStyle w:val="Hienovarainenkorostus"/>
          <w:lang w:val="en-GB"/>
        </w:rPr>
        <w:t>Willgren</w:t>
      </w:r>
      <w:proofErr w:type="spellEnd"/>
      <w:r w:rsidRPr="009F2927">
        <w:rPr>
          <w:rStyle w:val="Hienovarainenkorostus"/>
          <w:lang w:val="en-GB"/>
        </w:rPr>
        <w:t xml:space="preserve"> 502606 </w:t>
      </w:r>
      <w:hyperlink r:id="rId8" w:history="1">
        <w:r w:rsidRPr="009F2927">
          <w:rPr>
            <w:rStyle w:val="Hienovarainenkorostus"/>
            <w:lang w:val="en-GB"/>
          </w:rPr>
          <w:t>mahewi@utu.fi</w:t>
        </w:r>
      </w:hyperlink>
    </w:p>
    <w:p w:rsidR="00104A2F" w:rsidRPr="00104A2F" w:rsidRDefault="00104A2F" w:rsidP="00104A2F">
      <w:pPr>
        <w:jc w:val="center"/>
        <w:rPr>
          <w:rStyle w:val="Hienovarainenkorostus"/>
        </w:rPr>
      </w:pPr>
      <w:r w:rsidRPr="00104A2F">
        <w:rPr>
          <w:rStyle w:val="Hienovarainenkorostus"/>
        </w:rPr>
        <w:t xml:space="preserve">Jarno </w:t>
      </w:r>
      <w:r>
        <w:rPr>
          <w:rStyle w:val="Hienovarainenkorostus"/>
        </w:rPr>
        <w:t>V</w:t>
      </w:r>
      <w:r w:rsidRPr="00104A2F">
        <w:rPr>
          <w:rStyle w:val="Hienovarainenkorostus"/>
        </w:rPr>
        <w:t xml:space="preserve">uorenmaa 503618 </w:t>
      </w:r>
      <w:hyperlink r:id="rId9" w:history="1">
        <w:r w:rsidRPr="00104A2F">
          <w:rPr>
            <w:rStyle w:val="Hienovarainenkorostus"/>
          </w:rPr>
          <w:t>jkivuo@utu.fi</w:t>
        </w:r>
      </w:hyperlink>
    </w:p>
    <w:p w:rsidR="00104A2F" w:rsidRPr="00104A2F" w:rsidRDefault="00104A2F" w:rsidP="00104A2F">
      <w:pPr>
        <w:rPr>
          <w:rStyle w:val="Kirjannimi"/>
        </w:rPr>
      </w:pPr>
    </w:p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Pr="00AE1CCA" w:rsidRDefault="00AE1CCA" w:rsidP="00AE1CCA"/>
    <w:p w:rsidR="00A437B6" w:rsidRDefault="00A437B6"/>
    <w:p w:rsidR="00332FC2" w:rsidRPr="009C1597" w:rsidRDefault="00332FC2" w:rsidP="00332FC2">
      <w:pPr>
        <w:pStyle w:val="Otsikko1"/>
        <w:rPr>
          <w:lang w:val="en-US"/>
        </w:rPr>
      </w:pPr>
      <w:r w:rsidRPr="009C1597">
        <w:rPr>
          <w:lang w:val="en-US"/>
        </w:rPr>
        <w:t>Data preprocessing</w:t>
      </w:r>
      <w:r w:rsidR="009C1597" w:rsidRPr="009C1597">
        <w:rPr>
          <w:lang w:val="en-US"/>
        </w:rPr>
        <w:t xml:space="preserve"> and creating </w:t>
      </w:r>
      <w:r w:rsidR="00782E8A">
        <w:rPr>
          <w:lang w:val="en-US"/>
        </w:rPr>
        <w:t>dependencies matrix</w:t>
      </w:r>
    </w:p>
    <w:p w:rsidR="00332FC2" w:rsidRPr="009C1597" w:rsidRDefault="00782E8A" w:rsidP="00332FC2">
      <w:pPr>
        <w:rPr>
          <w:lang w:val="en-US"/>
        </w:rPr>
      </w:pPr>
      <w:r>
        <w:rPr>
          <w:lang w:val="en-US"/>
        </w:rPr>
        <w:t xml:space="preserve">We read feature data into variable x and labels into y.  </w:t>
      </w:r>
      <w:r w:rsidR="0070010D">
        <w:rPr>
          <w:lang w:val="en-US"/>
        </w:rPr>
        <w:t xml:space="preserve">Dependencies matrix is created in </w:t>
      </w:r>
      <w:proofErr w:type="spellStart"/>
      <w:r w:rsidR="0070010D">
        <w:rPr>
          <w:lang w:val="en-US"/>
        </w:rPr>
        <w:t>generateIndexDep</w:t>
      </w:r>
      <w:proofErr w:type="spellEnd"/>
      <w:r w:rsidR="0070010D">
        <w:rPr>
          <w:lang w:val="en-US"/>
        </w:rPr>
        <w:t xml:space="preserve"> – method. Matrix has information about dependencies between objects. One column has every index of pairs where object (responding to the column) is one of the member. </w:t>
      </w:r>
    </w:p>
    <w:p w:rsidR="00AE1CCA" w:rsidRDefault="00782E8A" w:rsidP="00AE1CCA">
      <w:pPr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rect id="_x0000_s1035" style="width:461.6pt;height:337.2pt;visibility:visible;mso-left-percent:-10001;mso-top-percent:-10001;mso-wrap-distance-left:14.4pt;mso-wrap-distance-top:3.6pt;mso-wrap-distance-right:14.4pt;mso-wrap-distance-bottom:3.6pt;mso-position-horizontal:absolute;mso-position-horizontal-relative:char;mso-position-vertical:absolute;mso-position-vertical-relative:line;mso-left-percent:-10001;mso-top-percent:-10001;v-text-anchor:middle" fillcolor="#323232 [3215]" strokecolor="#323232 [3215]" strokeweight="6pt">
            <v:stroke linestyle="thinThin"/>
            <v:textbox inset="14.4pt,14.4pt,14.4pt,14.4pt">
              <w:txbxContent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basepath</w:t>
                  </w:r>
                  <w:proofErr w:type="spellEnd"/>
                  <w:proofErr w:type="gram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os.path.dirname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(__file__)</w:t>
                  </w:r>
                </w:p>
                <w:p w:rsidR="00782E8A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featurepath</w:t>
                  </w:r>
                  <w:proofErr w:type="spellEnd"/>
                  <w:proofErr w:type="gram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os.path.abspath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os.path.join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basepath</w:t>
                  </w:r>
                  <w:proofErr w:type="spellEnd"/>
                  <w:r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,</w:t>
                  </w: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05103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../</w:t>
                  </w:r>
                  <w:r w:rsidRPr="00705103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Data5/</w:t>
                  </w:r>
                  <w:proofErr w:type="spellStart"/>
                  <w:r w:rsidRPr="00705103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proteins.features</w:t>
                  </w:r>
                  <w:proofErr w:type="spellEnd"/>
                  <w:r w:rsidRPr="00705103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"</w:t>
                  </w:r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</w:t>
                  </w: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labelpath</w:t>
                  </w:r>
                  <w:proofErr w:type="spellEnd"/>
                  <w:proofErr w:type="gram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os.path.abspath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os.path.join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basepath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, </w:t>
                  </w:r>
                  <w:r w:rsidRPr="00705103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../</w:t>
                  </w:r>
                  <w:r w:rsidRPr="00705103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Data5/</w:t>
                  </w:r>
                  <w:proofErr w:type="spellStart"/>
                  <w:r w:rsidRPr="00705103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proteins.labels</w:t>
                  </w:r>
                  <w:proofErr w:type="spellEnd"/>
                  <w:r w:rsidRPr="00705103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"</w:t>
                  </w:r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))</w:t>
                  </w: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x = </w:t>
                  </w:r>
                  <w:proofErr w:type="spellStart"/>
                  <w:proofErr w:type="gram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np.genfromtxt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featurepath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, delimiter=</w:t>
                  </w:r>
                  <w:r w:rsidRPr="00705103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','</w:t>
                  </w:r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</w:t>
                  </w: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y = </w:t>
                  </w:r>
                  <w:proofErr w:type="spellStart"/>
                  <w:proofErr w:type="gram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np.genfromtxt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labelpath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, delimiter=</w:t>
                  </w:r>
                  <w:r w:rsidRPr="00705103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','</w:t>
                  </w:r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</w:t>
                  </w: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proofErr w:type="gram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05103">
                    <w:rPr>
                      <w:rFonts w:ascii="Consolas" w:hAnsi="Consolas" w:cs="Consolas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>generateIndexDep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():</w:t>
                  </w: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indexDeps</w:t>
                  </w:r>
                  <w:proofErr w:type="spellEnd"/>
                  <w:proofErr w:type="gram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in range(20):</w:t>
                  </w: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iDep</w:t>
                  </w:r>
                  <w:proofErr w:type="spellEnd"/>
                  <w:proofErr w:type="gram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j in range(</w:t>
                  </w:r>
                  <w:proofErr w:type="spell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*20,i*20+20):</w:t>
                  </w: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iDep.append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j)</w:t>
                  </w: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k = </w:t>
                  </w:r>
                  <w:proofErr w:type="spell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while(</w:t>
                  </w:r>
                  <w:proofErr w:type="gram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k &lt; 400):</w:t>
                  </w: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iDep.append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k)</w:t>
                  </w: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k = k + 20</w:t>
                  </w: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</w:pPr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indexDeps.append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(</w:t>
                  </w:r>
                  <w:proofErr w:type="spell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iDep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)</w:t>
                  </w: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</w:pPr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</w:pPr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return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indexDeps</w:t>
                  </w:r>
                  <w:proofErr w:type="spellEnd"/>
                </w:p>
                <w:p w:rsidR="00782E8A" w:rsidRPr="00705103" w:rsidRDefault="00782E8A" w:rsidP="00782E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</w:pPr>
                </w:p>
                <w:p w:rsidR="00782E8A" w:rsidRPr="00705103" w:rsidRDefault="00782E8A" w:rsidP="00782E8A">
                  <w:pPr>
                    <w:spacing w:after="0"/>
                    <w:rPr>
                      <w:i/>
                      <w:iCs/>
                      <w:caps/>
                      <w:color w:val="FFFFFF" w:themeColor="background1"/>
                      <w:sz w:val="28"/>
                      <w:lang w:val="en-US"/>
                    </w:rPr>
                  </w:pPr>
                  <w:proofErr w:type="spell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dependencies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generateIndexDep</w:t>
                  </w:r>
                  <w:proofErr w:type="spellEnd"/>
                  <w:r w:rsidRPr="00705103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()</w:t>
                  </w:r>
                </w:p>
              </w:txbxContent>
            </v:textbox>
            <w10:wrap anchorx="margin"/>
            <w10:anchorlock/>
          </v:rect>
        </w:pict>
      </w:r>
    </w:p>
    <w:p w:rsidR="00AE1CCA" w:rsidRDefault="00AE1CCA" w:rsidP="000C3CB0">
      <w:pPr>
        <w:jc w:val="both"/>
        <w:rPr>
          <w:lang w:val="en-US"/>
        </w:rPr>
      </w:pPr>
    </w:p>
    <w:p w:rsidR="00AE1CCA" w:rsidRDefault="00F5386C" w:rsidP="007A6304">
      <w:pPr>
        <w:pStyle w:val="Otsikko1"/>
        <w:rPr>
          <w:lang w:val="en-US"/>
        </w:rPr>
      </w:pPr>
      <w:r>
        <w:rPr>
          <w:lang w:val="en-US"/>
        </w:rPr>
        <w:t>Unmodified Leave-one-out cross-validation</w:t>
      </w:r>
    </w:p>
    <w:p w:rsidR="000C3CB0" w:rsidRPr="00917BDD" w:rsidRDefault="00F5386C" w:rsidP="00AE1CCA">
      <w:pPr>
        <w:rPr>
          <w:lang w:val="en-US"/>
        </w:rPr>
      </w:pPr>
      <w:r>
        <w:rPr>
          <w:lang w:val="en-US"/>
        </w:rPr>
        <w:t xml:space="preserve">Method takes each instance of the training set and uses it as a test instance. </w:t>
      </w:r>
      <w:r w:rsidR="004E5F17">
        <w:rPr>
          <w:lang w:val="en-US"/>
        </w:rPr>
        <w:t xml:space="preserve">For every test instance method predicts the label using 1-neareast-neighbor. In </w:t>
      </w:r>
      <w:proofErr w:type="spellStart"/>
      <w:r w:rsidR="004E5F17">
        <w:rPr>
          <w:lang w:val="en-US"/>
        </w:rPr>
        <w:t>inferNeig</w:t>
      </w:r>
      <w:r w:rsidR="00DE1B32">
        <w:rPr>
          <w:lang w:val="en-US"/>
        </w:rPr>
        <w:t>h</w:t>
      </w:r>
      <w:r w:rsidR="004E5F17">
        <w:rPr>
          <w:lang w:val="en-US"/>
        </w:rPr>
        <w:t>bor</w:t>
      </w:r>
      <w:r w:rsidR="00DE1B32">
        <w:rPr>
          <w:lang w:val="en-US"/>
        </w:rPr>
        <w:t>s</w:t>
      </w:r>
      <w:proofErr w:type="spellEnd"/>
      <w:r w:rsidR="004E5F17">
        <w:rPr>
          <w:lang w:val="en-US"/>
        </w:rPr>
        <w:t xml:space="preserve"> - method, the </w:t>
      </w:r>
      <w:proofErr w:type="spellStart"/>
      <w:r w:rsidR="004E5F17">
        <w:rPr>
          <w:lang w:val="en-US"/>
        </w:rPr>
        <w:t>e</w:t>
      </w:r>
      <w:r w:rsidR="00195FD5">
        <w:rPr>
          <w:lang w:val="en-US"/>
        </w:rPr>
        <w:t>uclidean</w:t>
      </w:r>
      <w:proofErr w:type="spellEnd"/>
      <w:r w:rsidR="00195FD5">
        <w:rPr>
          <w:lang w:val="en-US"/>
        </w:rPr>
        <w:t xml:space="preserve"> distance between test instance and each training instance is calculated and sorted into distances – array. </w:t>
      </w:r>
      <w:r w:rsidR="00195FD5">
        <w:rPr>
          <w:lang w:val="en-US"/>
        </w:rPr>
        <w:t>The method returns 1-nearest neighbors.</w:t>
      </w:r>
    </w:p>
    <w:p w:rsidR="00917BDD" w:rsidRDefault="00C00E19" w:rsidP="00AE1CCA">
      <w:pPr>
        <w:rPr>
          <w:lang w:val="en-US"/>
        </w:rPr>
      </w:pPr>
      <w:r>
        <w:rPr>
          <w:noProof/>
        </w:rPr>
      </w:r>
      <w:r w:rsidR="00F5386C">
        <w:rPr>
          <w:noProof/>
        </w:rPr>
        <w:pict>
          <v:rect id="_x0000_s1029" style="width:461.6pt;height:332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323232 [3215]" strokecolor="#323232 [3215]" strokeweight="6pt">
            <v:stroke linestyle="thinThin"/>
            <v:textbox inset="14.4pt,14.4pt,14.4pt,14.4pt">
              <w:txbxContent>
                <w:p w:rsidR="00F5386C" w:rsidRPr="00F5386C" w:rsidRDefault="00F5386C" w:rsidP="00F538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proofErr w:type="gram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F5386C">
                    <w:rPr>
                      <w:rFonts w:ascii="Consolas" w:hAnsi="Consolas" w:cs="Consolas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>LooCV</w:t>
                  </w:r>
                  <w:proofErr w:type="spell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(modified):</w:t>
                  </w:r>
                </w:p>
                <w:p w:rsidR="00F5386C" w:rsidRPr="00F5386C" w:rsidRDefault="00F5386C" w:rsidP="00F538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yPredictions</w:t>
                  </w:r>
                  <w:proofErr w:type="spellEnd"/>
                  <w:proofErr w:type="gram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F5386C" w:rsidRPr="00F5386C" w:rsidRDefault="00F5386C" w:rsidP="00F538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in range(</w:t>
                  </w:r>
                  <w:proofErr w:type="spell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(x)):</w:t>
                  </w:r>
                </w:p>
                <w:p w:rsidR="00F5386C" w:rsidRPr="00F5386C" w:rsidRDefault="00F5386C" w:rsidP="00F538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modified:</w:t>
                  </w:r>
                </w:p>
                <w:p w:rsidR="00F5386C" w:rsidRPr="00F5386C" w:rsidRDefault="00F5386C" w:rsidP="00F538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trainSet,</w:t>
                  </w:r>
                  <w:proofErr w:type="gram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trainLabels</w:t>
                  </w:r>
                  <w:proofErr w:type="spell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filterTrainSet</w:t>
                  </w:r>
                  <w:proofErr w:type="spell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</w:t>
                  </w:r>
                </w:p>
                <w:p w:rsidR="00F5386C" w:rsidRPr="00F5386C" w:rsidRDefault="00F5386C" w:rsidP="00F538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trainSet.append</w:t>
                  </w:r>
                  <w:proofErr w:type="spell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(x[</w:t>
                  </w:r>
                  <w:proofErr w:type="spell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])</w:t>
                  </w:r>
                </w:p>
                <w:p w:rsidR="00F5386C" w:rsidRPr="00F5386C" w:rsidRDefault="00F5386C" w:rsidP="00F538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trainLabels.append</w:t>
                  </w:r>
                  <w:proofErr w:type="spell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(y[</w:t>
                  </w:r>
                  <w:proofErr w:type="spell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])</w:t>
                  </w:r>
                </w:p>
                <w:p w:rsidR="00F5386C" w:rsidRPr="00F5386C" w:rsidRDefault="00F5386C" w:rsidP="00F538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else</w:t>
                  </w:r>
                  <w:proofErr w:type="gram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:</w:t>
                  </w:r>
                </w:p>
                <w:p w:rsidR="00F5386C" w:rsidRPr="00F5386C" w:rsidRDefault="00F5386C" w:rsidP="00F538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trainSet</w:t>
                  </w:r>
                  <w:proofErr w:type="spellEnd"/>
                  <w:proofErr w:type="gram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x</w:t>
                  </w:r>
                </w:p>
                <w:p w:rsidR="00F5386C" w:rsidRPr="00F5386C" w:rsidRDefault="00F5386C" w:rsidP="00F538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trainLabels</w:t>
                  </w:r>
                  <w:proofErr w:type="spellEnd"/>
                  <w:proofErr w:type="gram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y</w:t>
                  </w:r>
                </w:p>
                <w:p w:rsidR="00F5386C" w:rsidRPr="00F5386C" w:rsidRDefault="00F5386C" w:rsidP="00F538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yPredictions.append</w:t>
                  </w:r>
                  <w:proofErr w:type="spell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inferNeighbors</w:t>
                  </w:r>
                  <w:proofErr w:type="spell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trainSet,x</w:t>
                  </w:r>
                  <w:proofErr w:type="spell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],</w:t>
                  </w:r>
                  <w:proofErr w:type="spell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trainLabels</w:t>
                  </w:r>
                  <w:proofErr w:type="spell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))</w:t>
                  </w:r>
                </w:p>
                <w:p w:rsidR="00F5386C" w:rsidRPr="00F5386C" w:rsidRDefault="00F5386C" w:rsidP="00F538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F5386C" w:rsidRPr="00F5386C" w:rsidRDefault="00F5386C" w:rsidP="00F538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return</w:t>
                  </w:r>
                  <w:proofErr w:type="spellEnd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5386C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yPredictions</w:t>
                  </w:r>
                  <w:proofErr w:type="spellEnd"/>
                </w:p>
                <w:p w:rsidR="00F5386C" w:rsidRDefault="00F5386C" w:rsidP="00195F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</w:p>
                <w:p w:rsidR="00195FD5" w:rsidRPr="00195FD5" w:rsidRDefault="00195FD5" w:rsidP="00195F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proofErr w:type="gram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95FD5">
                    <w:rPr>
                      <w:rFonts w:ascii="Consolas" w:hAnsi="Consolas" w:cs="Consolas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>inferNeighbors</w:t>
                  </w:r>
                  <w:proofErr w:type="spell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trainSet,testInstance,labels</w:t>
                  </w:r>
                  <w:proofErr w:type="spell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):   </w:t>
                  </w:r>
                </w:p>
                <w:p w:rsidR="00195FD5" w:rsidRPr="00195FD5" w:rsidRDefault="00195FD5" w:rsidP="00195F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distances</w:t>
                  </w:r>
                  <w:proofErr w:type="gram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195FD5" w:rsidRPr="00195FD5" w:rsidRDefault="00195FD5" w:rsidP="00195F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in range(</w:t>
                  </w:r>
                  <w:proofErr w:type="spellStart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trainSet</w:t>
                  </w:r>
                  <w:proofErr w:type="spell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)):</w:t>
                  </w:r>
                </w:p>
                <w:p w:rsidR="00195FD5" w:rsidRPr="00195FD5" w:rsidRDefault="00195FD5" w:rsidP="00195F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distances.append</w:t>
                  </w:r>
                  <w:proofErr w:type="spell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ssd.euclidean</w:t>
                  </w:r>
                  <w:proofErr w:type="spell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trainSet</w:t>
                  </w:r>
                  <w:proofErr w:type="spell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], </w:t>
                  </w:r>
                  <w:proofErr w:type="spellStart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testInstance</w:t>
                  </w:r>
                  <w:proofErr w:type="spell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), labels[</w:t>
                  </w:r>
                  <w:proofErr w:type="spellStart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]))</w:t>
                  </w:r>
                </w:p>
                <w:p w:rsidR="00195FD5" w:rsidRPr="00195FD5" w:rsidRDefault="00195FD5" w:rsidP="00195F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</w:p>
                <w:p w:rsidR="00195FD5" w:rsidRPr="00195FD5" w:rsidRDefault="00195FD5" w:rsidP="00195F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distances.sort</w:t>
                  </w:r>
                  <w:proofErr w:type="spell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key=</w:t>
                  </w:r>
                  <w:proofErr w:type="spellStart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operator.itemgetter</w:t>
                  </w:r>
                  <w:proofErr w:type="spell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(0))    </w:t>
                  </w:r>
                </w:p>
                <w:p w:rsidR="000C3CB0" w:rsidRPr="00195FD5" w:rsidRDefault="00195FD5" w:rsidP="00195FD5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</w:pPr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return</w:t>
                  </w:r>
                  <w:proofErr w:type="spell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distances</w:t>
                  </w:r>
                  <w:proofErr w:type="spellEnd"/>
                  <w:r w:rsidRPr="00195FD5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[1][1]</w:t>
                  </w:r>
                </w:p>
              </w:txbxContent>
            </v:textbox>
            <w10:anchorlock/>
          </v:rect>
        </w:pict>
      </w:r>
    </w:p>
    <w:p w:rsidR="00AE1CCA" w:rsidRDefault="00AE1CCA" w:rsidP="00AE1CCA">
      <w:pPr>
        <w:rPr>
          <w:lang w:val="en-US"/>
        </w:rPr>
      </w:pPr>
    </w:p>
    <w:p w:rsidR="00AE1CCA" w:rsidRDefault="00AE1CCA" w:rsidP="00AE1CCA">
      <w:pPr>
        <w:rPr>
          <w:lang w:val="en-US"/>
        </w:rPr>
      </w:pPr>
    </w:p>
    <w:p w:rsidR="00AE1CCA" w:rsidRDefault="00156F40" w:rsidP="007A6304">
      <w:pPr>
        <w:pStyle w:val="Otsikko1"/>
        <w:rPr>
          <w:lang w:val="en-US"/>
        </w:rPr>
      </w:pPr>
      <w:r>
        <w:rPr>
          <w:lang w:val="en-US"/>
        </w:rPr>
        <w:t xml:space="preserve">Modified </w:t>
      </w:r>
      <w:r w:rsidR="00496FCD">
        <w:rPr>
          <w:lang w:val="en-US"/>
        </w:rPr>
        <w:t>Leave-one-out Cross-</w:t>
      </w:r>
      <w:r w:rsidR="00496FCD" w:rsidRPr="00156F40">
        <w:rPr>
          <w:lang w:val="en-US"/>
        </w:rPr>
        <w:t>validation</w:t>
      </w:r>
    </w:p>
    <w:p w:rsidR="000E1E4E" w:rsidRPr="000E1E4E" w:rsidRDefault="000E1E4E" w:rsidP="00AE1CCA">
      <w:pPr>
        <w:rPr>
          <w:noProof/>
          <w:lang w:val="en-US"/>
        </w:rPr>
      </w:pPr>
      <w:r w:rsidRPr="000E1E4E">
        <w:rPr>
          <w:noProof/>
          <w:lang w:val="en-US"/>
        </w:rPr>
        <w:t xml:space="preserve">Modified leave-one-out cross-validation is similar as unmodified except the traning set is filtered. </w:t>
      </w:r>
      <w:r>
        <w:rPr>
          <w:noProof/>
          <w:lang w:val="en-US"/>
        </w:rPr>
        <w:t xml:space="preserve">Method filterTrainSet() gets index of the pair as an argument. The method calculates members of this pair and uses dependencies matrix to filter shared objects out of training set. </w:t>
      </w:r>
    </w:p>
    <w:p w:rsidR="00AE1CCA" w:rsidRDefault="00C00E19" w:rsidP="00AE1CCA">
      <w:pPr>
        <w:rPr>
          <w:lang w:val="en-US"/>
        </w:rPr>
      </w:pPr>
      <w:r>
        <w:rPr>
          <w:noProof/>
        </w:rPr>
      </w:r>
      <w:r w:rsidR="000E1E4E">
        <w:rPr>
          <w:noProof/>
        </w:rPr>
        <w:pict>
          <v:rect id="_x0000_s1027" style="width:461.6pt;height:299.2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323232 [3215]" strokecolor="#323232 [3215]" strokeweight="6pt">
            <v:stroke linestyle="thinThin"/>
            <v:textbox inset="14.4pt,14.4pt,14.4pt,14.4pt">
              <w:txbxContent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proofErr w:type="gram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E1E4E">
                    <w:rPr>
                      <w:rFonts w:ascii="Consolas" w:hAnsi="Consolas" w:cs="Consolas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>filterTrainSet</w:t>
                  </w:r>
                  <w:proofErr w:type="spell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(index):</w:t>
                  </w:r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lowerBound</w:t>
                  </w:r>
                  <w:proofErr w:type="spellEnd"/>
                  <w:proofErr w:type="gram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(index/10)*10</w:t>
                  </w:r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lowerBound</w:t>
                  </w:r>
                  <w:proofErr w:type="spell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% 20 != 0:</w:t>
                  </w:r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lowerBound</w:t>
                  </w:r>
                  <w:proofErr w:type="spellEnd"/>
                  <w:proofErr w:type="gram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lowerBound</w:t>
                  </w:r>
                  <w:proofErr w:type="spell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- 10</w:t>
                  </w:r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indexOfSecondPair</w:t>
                  </w:r>
                  <w:proofErr w:type="spellEnd"/>
                  <w:proofErr w:type="gram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lowerBound</w:t>
                  </w:r>
                  <w:proofErr w:type="spell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/ 20</w:t>
                  </w:r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indexOfFirstPair</w:t>
                  </w:r>
                  <w:proofErr w:type="spellEnd"/>
                  <w:proofErr w:type="gram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index - </w:t>
                  </w:r>
                  <w:proofErr w:type="spell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lowerBound</w:t>
                  </w:r>
                  <w:proofErr w:type="spellEnd"/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print</w:t>
                  </w:r>
                  <w:proofErr w:type="gram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indexOfFirstPair</w:t>
                  </w:r>
                  <w:proofErr w:type="spellEnd"/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testIndexes</w:t>
                  </w:r>
                  <w:proofErr w:type="spellEnd"/>
                  <w:proofErr w:type="gram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dependencies[</w:t>
                  </w:r>
                  <w:proofErr w:type="spell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indexOfFirstPair</w:t>
                  </w:r>
                  <w:proofErr w:type="spell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 + dependencies[</w:t>
                  </w:r>
                  <w:proofErr w:type="spell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indexOfSecondPair</w:t>
                  </w:r>
                  <w:proofErr w:type="spell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</w:t>
                  </w:r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#CREATE TRAINING SET AND LABELS</w:t>
                  </w:r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trainSet</w:t>
                  </w:r>
                  <w:proofErr w:type="spellEnd"/>
                  <w:proofErr w:type="gram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trainLabels</w:t>
                  </w:r>
                  <w:proofErr w:type="spellEnd"/>
                  <w:proofErr w:type="gram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in range(</w:t>
                  </w:r>
                  <w:proofErr w:type="spell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(x)):</w:t>
                  </w:r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not </w:t>
                  </w:r>
                  <w:proofErr w:type="spell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in </w:t>
                  </w:r>
                  <w:proofErr w:type="spell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testIndexes</w:t>
                  </w:r>
                  <w:proofErr w:type="spell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:</w:t>
                  </w:r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trainSet.append</w:t>
                  </w:r>
                  <w:proofErr w:type="spell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(x[</w:t>
                  </w:r>
                  <w:proofErr w:type="spell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])</w:t>
                  </w:r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trainLabels.append</w:t>
                  </w:r>
                  <w:proofErr w:type="spell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(y[</w:t>
                  </w:r>
                  <w:proofErr w:type="spell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])</w:t>
                  </w:r>
                </w:p>
                <w:p w:rsidR="00156F40" w:rsidRPr="000E1E4E" w:rsidRDefault="00156F40" w:rsidP="00156F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496FCD" w:rsidRPr="000E1E4E" w:rsidRDefault="00156F40" w:rsidP="00156F40">
                  <w:pPr>
                    <w:spacing w:after="0"/>
                    <w:rPr>
                      <w:i/>
                      <w:iCs/>
                      <w:caps/>
                      <w:color w:val="FFFFFF" w:themeColor="background1"/>
                      <w:sz w:val="28"/>
                      <w:lang w:val="en-US"/>
                    </w:rPr>
                  </w:pPr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return</w:t>
                  </w:r>
                  <w:proofErr w:type="spellEnd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0E1E4E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trainSet,trainLabels</w:t>
                  </w:r>
                  <w:proofErr w:type="spellEnd"/>
                  <w:proofErr w:type="gramEnd"/>
                </w:p>
              </w:txbxContent>
            </v:textbox>
            <w10:anchorlock/>
          </v:rect>
        </w:pict>
      </w:r>
    </w:p>
    <w:p w:rsidR="007A6304" w:rsidRDefault="000E1E4E" w:rsidP="007A6304">
      <w:pPr>
        <w:pStyle w:val="Otsikko1"/>
        <w:rPr>
          <w:lang w:val="en-US"/>
        </w:rPr>
      </w:pPr>
      <w:r>
        <w:rPr>
          <w:lang w:val="en-US"/>
        </w:rPr>
        <w:lastRenderedPageBreak/>
        <w:t>Calculating C-index</w:t>
      </w:r>
    </w:p>
    <w:p w:rsidR="00B23412" w:rsidRDefault="00C00E19" w:rsidP="00B23412">
      <w:pPr>
        <w:rPr>
          <w:lang w:val="en-US"/>
        </w:rPr>
      </w:pPr>
      <w:r>
        <w:rPr>
          <w:noProof/>
        </w:rPr>
      </w:r>
      <w:r w:rsidR="00F665B2">
        <w:rPr>
          <w:noProof/>
        </w:rPr>
        <w:pict>
          <v:rect id="_x0000_s1026" style="width:461.6pt;height:330.9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323232 [3215]" strokecolor="#323232 [3215]" strokeweight="6pt">
            <v:stroke linestyle="thinThin"/>
            <v:textbox inset="14.4pt,14.4pt,14.4pt,14.4pt">
              <w:txbxContent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proofErr w:type="gram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F665B2">
                    <w:rPr>
                      <w:rFonts w:ascii="Consolas" w:hAnsi="Consolas" w:cs="Consolas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>calculateCIndex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(predictions, labels):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n = 0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h_sum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0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in range(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(labels)):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t = labels[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p = predictions[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j in range(i+1,len(labels)):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nt</w:t>
                  </w:r>
                  <w:proofErr w:type="spellEnd"/>
                  <w:proofErr w:type="gram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labels[j]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gram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np</w:t>
                  </w:r>
                  <w:proofErr w:type="gram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predictions[j]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gram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t != 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nt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: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    n = n + 1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    </w:t>
                  </w:r>
                  <w:proofErr w:type="gram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(p &lt; np and t &lt; 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nt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) or (p &gt; np and t &gt; 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nt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):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        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h_sum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h_sum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+ 1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    </w:t>
                  </w:r>
                  <w:proofErr w:type="spellStart"/>
                  <w:proofErr w:type="gram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elif</w:t>
                  </w:r>
                  <w:proofErr w:type="spellEnd"/>
                  <w:proofErr w:type="gram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(p &lt; np and t &gt; 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nt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) or (p &gt; np and t &lt; 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nt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):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        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h_sum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h_sum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+ 0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    </w:t>
                  </w:r>
                  <w:proofErr w:type="spellStart"/>
                  <w:proofErr w:type="gram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elif</w:t>
                  </w:r>
                  <w:proofErr w:type="spellEnd"/>
                  <w:proofErr w:type="gram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(p == np):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        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h_sum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h_sum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+ 0.5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        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n == 0: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return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0</w:t>
                  </w:r>
                </w:p>
                <w:p w:rsidR="000E1E4E" w:rsidRPr="00F665B2" w:rsidRDefault="000E1E4E" w:rsidP="000E1E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else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:</w:t>
                  </w:r>
                </w:p>
                <w:p w:rsidR="007C5AC6" w:rsidRPr="00F665B2" w:rsidRDefault="000E1E4E" w:rsidP="000E1E4E">
                  <w:pPr>
                    <w:spacing w:after="0"/>
                    <w:rPr>
                      <w:i/>
                      <w:iCs/>
                      <w:caps/>
                      <w:color w:val="FFFFFF" w:themeColor="background1"/>
                      <w:sz w:val="28"/>
                      <w:lang w:val="en-US"/>
                    </w:rPr>
                  </w:pPr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return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h_sum</w:t>
                  </w:r>
                  <w:proofErr w:type="spellEnd"/>
                  <w:r w:rsidRPr="00F665B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/n</w:t>
                  </w:r>
                </w:p>
              </w:txbxContent>
            </v:textbox>
            <w10:anchorlock/>
          </v:rect>
        </w:pict>
      </w:r>
    </w:p>
    <w:p w:rsidR="007C5AC6" w:rsidRDefault="00F665B2" w:rsidP="00B23412">
      <w:pPr>
        <w:rPr>
          <w:lang w:val="en-US"/>
        </w:rPr>
      </w:pPr>
      <w:r>
        <w:rPr>
          <w:lang w:val="en-US"/>
        </w:rPr>
        <w:t>C-index is calculated as shown in Ileana Montoya’s presentation slides (</w:t>
      </w:r>
      <w:proofErr w:type="spellStart"/>
      <w:r>
        <w:rPr>
          <w:lang w:val="en-US"/>
        </w:rPr>
        <w:t>I.Montoya</w:t>
      </w:r>
      <w:proofErr w:type="spellEnd"/>
      <w:r>
        <w:rPr>
          <w:lang w:val="en-US"/>
        </w:rPr>
        <w:t>, Prediction of the metal ion content from multi-parameter data, 2015).</w:t>
      </w:r>
    </w:p>
    <w:p w:rsidR="00DA352A" w:rsidRDefault="00DA352A" w:rsidP="00DA352A">
      <w:pPr>
        <w:pStyle w:val="Otsikko1"/>
        <w:rPr>
          <w:lang w:val="en-US"/>
        </w:rPr>
      </w:pPr>
      <w:r>
        <w:rPr>
          <w:lang w:val="en-US"/>
        </w:rPr>
        <w:t>Results</w:t>
      </w:r>
    </w:p>
    <w:p w:rsidR="007C5AC6" w:rsidRDefault="007C5AC6" w:rsidP="00B23412">
      <w:pPr>
        <w:rPr>
          <w:lang w:val="en-US"/>
        </w:rPr>
      </w:pPr>
    </w:p>
    <w:p w:rsidR="00DA352A" w:rsidRPr="00DA352A" w:rsidRDefault="00DA352A" w:rsidP="00DA352A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52A">
        <w:rPr>
          <w:rFonts w:ascii="Times New Roman" w:hAnsi="Times New Roman" w:cs="Times New Roman"/>
          <w:sz w:val="24"/>
          <w:szCs w:val="24"/>
          <w:lang w:val="en-US"/>
        </w:rPr>
        <w:t>Concordance index of unmodified CV</w:t>
      </w:r>
    </w:p>
    <w:p w:rsidR="00DA352A" w:rsidRPr="00DA352A" w:rsidRDefault="00DA352A" w:rsidP="00DA352A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52A">
        <w:rPr>
          <w:rFonts w:ascii="Times New Roman" w:hAnsi="Times New Roman" w:cs="Times New Roman"/>
          <w:sz w:val="24"/>
          <w:szCs w:val="24"/>
          <w:lang w:val="en-US"/>
        </w:rPr>
        <w:t>0.98820754717</w:t>
      </w:r>
    </w:p>
    <w:p w:rsidR="00DA352A" w:rsidRPr="00DA352A" w:rsidRDefault="00DA352A" w:rsidP="00DA352A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A352A" w:rsidRPr="00DA352A" w:rsidRDefault="00DA352A" w:rsidP="00DA352A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52A">
        <w:rPr>
          <w:rFonts w:ascii="Times New Roman" w:hAnsi="Times New Roman" w:cs="Times New Roman"/>
          <w:sz w:val="24"/>
          <w:szCs w:val="24"/>
          <w:lang w:val="en-US"/>
        </w:rPr>
        <w:t>Concordance index of modified CV</w:t>
      </w:r>
    </w:p>
    <w:p w:rsidR="007C5AC6" w:rsidRDefault="00DA352A" w:rsidP="00DA352A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352A">
        <w:rPr>
          <w:rFonts w:ascii="Times New Roman" w:hAnsi="Times New Roman" w:cs="Times New Roman"/>
          <w:sz w:val="24"/>
          <w:szCs w:val="24"/>
          <w:lang w:val="en-US"/>
        </w:rPr>
        <w:t>0.524287434765</w:t>
      </w:r>
    </w:p>
    <w:p w:rsidR="00A176FC" w:rsidRPr="007C5AC6" w:rsidRDefault="00A176FC" w:rsidP="00DA352A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23412" w:rsidRPr="00B23412" w:rsidRDefault="00B23412" w:rsidP="00B23412">
      <w:pPr>
        <w:rPr>
          <w:lang w:val="en-US"/>
        </w:rPr>
      </w:pPr>
    </w:p>
    <w:p w:rsidR="00620CEF" w:rsidRDefault="00AE1CCA" w:rsidP="00AE1CCA">
      <w:pPr>
        <w:pStyle w:val="Otsikko1"/>
        <w:rPr>
          <w:lang w:val="en-US"/>
        </w:rPr>
      </w:pPr>
      <w:r>
        <w:rPr>
          <w:lang w:val="en-US"/>
        </w:rPr>
        <w:lastRenderedPageBreak/>
        <w:t>Code</w:t>
      </w:r>
    </w:p>
    <w:p w:rsidR="00807220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807220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7220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Authors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Marco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Willgren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, 502606</w:t>
      </w:r>
    </w:p>
    <w:p w:rsidR="00807220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Jarno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Vuorenmaa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, 503618</w:t>
      </w:r>
    </w:p>
    <w:p w:rsidR="00807220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</w:t>
      </w:r>
    </w:p>
    <w:p w:rsidR="00807220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807220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7220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</w:t>
      </w:r>
      <w:proofErr w:type="spellEnd"/>
    </w:p>
    <w:p w:rsidR="00807220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</w:t>
      </w:r>
      <w:proofErr w:type="spellEnd"/>
    </w:p>
    <w:p w:rsidR="00807220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operator</w:t>
      </w:r>
      <w:proofErr w:type="spellEnd"/>
    </w:p>
    <w:p w:rsidR="00807220" w:rsidRPr="00807220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7220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proofErr w:type="gramEnd"/>
      <w:r w:rsidRPr="00807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7220">
        <w:rPr>
          <w:rFonts w:ascii="Consolas" w:hAnsi="Consolas" w:cs="Consolas"/>
          <w:color w:val="000000"/>
          <w:sz w:val="20"/>
          <w:szCs w:val="20"/>
          <w:lang w:val="en-US"/>
        </w:rPr>
        <w:t>scipy.spatial.distance</w:t>
      </w:r>
      <w:proofErr w:type="spellEnd"/>
      <w:r w:rsidRPr="00807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220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807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7220">
        <w:rPr>
          <w:rFonts w:ascii="Consolas" w:hAnsi="Consolas" w:cs="Consolas"/>
          <w:color w:val="000000"/>
          <w:sz w:val="20"/>
          <w:szCs w:val="20"/>
          <w:lang w:val="en-US"/>
        </w:rPr>
        <w:t>ssd</w:t>
      </w:r>
      <w:proofErr w:type="spellEnd"/>
    </w:p>
    <w:p w:rsidR="00807220" w:rsidRPr="00807220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7220" w:rsidRPr="00807220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722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07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807220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'__main__'</w:t>
      </w:r>
      <w:r w:rsidRPr="0080722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2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basepath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os.path.dirname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(__file__)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featurepath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os.path.abspath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os.path.join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basepath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76FC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"../Data5/</w:t>
      </w:r>
      <w:proofErr w:type="spellStart"/>
      <w:r w:rsidRPr="00A176FC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proteins.features</w:t>
      </w:r>
      <w:proofErr w:type="spellEnd"/>
      <w:r w:rsidRPr="00A176FC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"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labelpath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os.path.abspath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os.path.join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basepath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76FC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"../Data5/</w:t>
      </w:r>
      <w:proofErr w:type="spellStart"/>
      <w:r w:rsidRPr="00A176FC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proteins.labels</w:t>
      </w:r>
      <w:proofErr w:type="spellEnd"/>
      <w:r w:rsidRPr="00A176FC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"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x =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np.genfromtxt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featurepath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, delimiter=</w:t>
      </w:r>
      <w:r w:rsidRPr="00A176FC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','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y =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np.genfromtxt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labelpath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, delimiter=</w:t>
      </w:r>
      <w:r w:rsidRPr="00A176FC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','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generateIndexDep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indexDeps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iDep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,i*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iDep.append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j)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k =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k &lt; 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400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iDep.append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k)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k = k + 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indexDeps.append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iDep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indexDeps</w:t>
      </w:r>
      <w:proofErr w:type="spellEnd"/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dependencies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generateIndexDep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filterTrainSet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(index):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lowerBound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(index/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)*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lowerBound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lowerBound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lowerBound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indexOfSecondPair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lowerBound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indexOfFirstPair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index -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lowerBound</w:t>
      </w:r>
      <w:proofErr w:type="spellEnd"/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testIndexes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dependencies[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indexOfFirstPair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] + dependencies[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indexOfSecondPair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176FC">
        <w:rPr>
          <w:rFonts w:ascii="Consolas" w:hAnsi="Consolas" w:cs="Consolas"/>
          <w:color w:val="C0C0C0"/>
          <w:sz w:val="20"/>
          <w:szCs w:val="20"/>
          <w:lang w:val="en-US"/>
        </w:rPr>
        <w:t>#CREATE TRAINING SET AND LABELS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trainSet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trainLabels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(x)):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testIndexes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trainSet.append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(x[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trainLabels.append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(y[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trainSet,trainLabels</w:t>
      </w:r>
      <w:proofErr w:type="spellEnd"/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LooCV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(modified):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yPredictions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(x)):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modified: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trainSet,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trainLabels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filterTrainSet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trainSet.append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(x[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trainLabels.append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(y[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trainSet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x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trainLabels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y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yPredictions.append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inferNeighbors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trainSet,x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trainLabels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yPredictions</w:t>
      </w:r>
      <w:proofErr w:type="spellEnd"/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inferNeighbors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trainSet,testInstance,labels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  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distances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trainSet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)):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distances.append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ssd.euclidean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trainSet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testInstance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), labels[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]))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distances.sort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key=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operator.itemgetter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   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distances[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calculateCIndex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(predictions, labels):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n = 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(labels)):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 = labels[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 = predictions[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range(i+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,len(labels)):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labels[j]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np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predictions[j]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t !=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 = n + 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(p &lt; np </w:t>
      </w:r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t &lt;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(p &gt; np </w:t>
      </w:r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t &gt;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(p &lt; np </w:t>
      </w:r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t &gt;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(p &gt; np </w:t>
      </w:r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t &lt;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(p == np):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0.5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== 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6FC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/n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6F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predictedLabels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LooCV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6FC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</w:t>
      </w:r>
      <w:r w:rsidRPr="00A176FC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Concordance</w:t>
      </w:r>
      <w:r w:rsidRPr="00A176FC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index of unmodified CV'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calculateCIndex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predictedLabels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, y)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proofErr w:type="gramEnd"/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predictedLabels</w:t>
      </w:r>
      <w:proofErr w:type="spellEnd"/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LooCV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6FC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</w:t>
      </w:r>
      <w:r w:rsidRPr="00A176FC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Concordance</w:t>
      </w:r>
      <w:r w:rsidRPr="00A176FC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index of modified CV'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76FC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proofErr w:type="gram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calculateCIndex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predictedLabels</w:t>
      </w:r>
      <w:proofErr w:type="spellEnd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, y)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07220" w:rsidRPr="00A176FC" w:rsidRDefault="00807220" w:rsidP="0080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76FC">
        <w:rPr>
          <w:rFonts w:ascii="Consolas" w:hAnsi="Consolas" w:cs="Consolas"/>
          <w:color w:val="000000"/>
          <w:sz w:val="20"/>
          <w:szCs w:val="20"/>
          <w:lang w:val="en-US"/>
        </w:rPr>
        <w:t>main()</w:t>
      </w:r>
      <w:proofErr w:type="gramEnd"/>
    </w:p>
    <w:p w:rsidR="00620CEF" w:rsidRPr="00620CEF" w:rsidRDefault="00620CEF" w:rsidP="0080722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620CEF" w:rsidRPr="00620CEF" w:rsidSect="00AE1CCA"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E19" w:rsidRDefault="00C00E19" w:rsidP="00AE1CCA">
      <w:pPr>
        <w:spacing w:after="0" w:line="240" w:lineRule="auto"/>
      </w:pPr>
      <w:r>
        <w:separator/>
      </w:r>
    </w:p>
  </w:endnote>
  <w:endnote w:type="continuationSeparator" w:id="0">
    <w:p w:rsidR="00C00E19" w:rsidRDefault="00C00E19" w:rsidP="00AE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CCA" w:rsidRDefault="00AE1CCA">
    <w:pPr>
      <w:pStyle w:val="Alatunniste"/>
    </w:pPr>
    <w:r>
      <w:tab/>
    </w:r>
    <w:r>
      <w:tab/>
    </w:r>
  </w:p>
  <w:p w:rsidR="00AE1CCA" w:rsidRDefault="00104A2F" w:rsidP="00AE1CCA">
    <w:pPr>
      <w:pStyle w:val="Alatunnist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E19" w:rsidRDefault="00C00E19" w:rsidP="00AE1CCA">
      <w:pPr>
        <w:spacing w:after="0" w:line="240" w:lineRule="auto"/>
      </w:pPr>
      <w:r>
        <w:separator/>
      </w:r>
    </w:p>
  </w:footnote>
  <w:footnote w:type="continuationSeparator" w:id="0">
    <w:p w:rsidR="00C00E19" w:rsidRDefault="00C00E19" w:rsidP="00AE1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332FC2"/>
    <w:rsid w:val="00032941"/>
    <w:rsid w:val="00064BD5"/>
    <w:rsid w:val="00091AEE"/>
    <w:rsid w:val="000C3CB0"/>
    <w:rsid w:val="000E1E4E"/>
    <w:rsid w:val="00104A2F"/>
    <w:rsid w:val="00156F40"/>
    <w:rsid w:val="00195FD5"/>
    <w:rsid w:val="001D707B"/>
    <w:rsid w:val="001F5A13"/>
    <w:rsid w:val="002501D3"/>
    <w:rsid w:val="002A5536"/>
    <w:rsid w:val="00332FC2"/>
    <w:rsid w:val="003A71D2"/>
    <w:rsid w:val="004043BC"/>
    <w:rsid w:val="00404A67"/>
    <w:rsid w:val="00423928"/>
    <w:rsid w:val="00425572"/>
    <w:rsid w:val="00496FCD"/>
    <w:rsid w:val="004E5F17"/>
    <w:rsid w:val="00570D4A"/>
    <w:rsid w:val="0059020F"/>
    <w:rsid w:val="005C0D55"/>
    <w:rsid w:val="005C5F39"/>
    <w:rsid w:val="005C6DFC"/>
    <w:rsid w:val="005C7976"/>
    <w:rsid w:val="005D4725"/>
    <w:rsid w:val="00616407"/>
    <w:rsid w:val="00620CEF"/>
    <w:rsid w:val="00624190"/>
    <w:rsid w:val="006E1165"/>
    <w:rsid w:val="0070010D"/>
    <w:rsid w:val="00705103"/>
    <w:rsid w:val="007064B1"/>
    <w:rsid w:val="00733B98"/>
    <w:rsid w:val="00782E8A"/>
    <w:rsid w:val="007A6304"/>
    <w:rsid w:val="007C2A99"/>
    <w:rsid w:val="007C5AC6"/>
    <w:rsid w:val="00807220"/>
    <w:rsid w:val="008074CB"/>
    <w:rsid w:val="008077F4"/>
    <w:rsid w:val="00822F38"/>
    <w:rsid w:val="00875218"/>
    <w:rsid w:val="00891106"/>
    <w:rsid w:val="008F7BC4"/>
    <w:rsid w:val="009061F6"/>
    <w:rsid w:val="00917BDD"/>
    <w:rsid w:val="00925B4D"/>
    <w:rsid w:val="00964766"/>
    <w:rsid w:val="0099064A"/>
    <w:rsid w:val="00995E16"/>
    <w:rsid w:val="009A32A3"/>
    <w:rsid w:val="009C1597"/>
    <w:rsid w:val="009E1706"/>
    <w:rsid w:val="009F2927"/>
    <w:rsid w:val="00A176FC"/>
    <w:rsid w:val="00A24750"/>
    <w:rsid w:val="00A437B6"/>
    <w:rsid w:val="00A76955"/>
    <w:rsid w:val="00A93DCE"/>
    <w:rsid w:val="00AE1CCA"/>
    <w:rsid w:val="00AF56DE"/>
    <w:rsid w:val="00B23412"/>
    <w:rsid w:val="00BC1A4E"/>
    <w:rsid w:val="00BF5105"/>
    <w:rsid w:val="00C00E19"/>
    <w:rsid w:val="00C078B2"/>
    <w:rsid w:val="00C47F3E"/>
    <w:rsid w:val="00C912DF"/>
    <w:rsid w:val="00CE5108"/>
    <w:rsid w:val="00CF2BCA"/>
    <w:rsid w:val="00D61C4B"/>
    <w:rsid w:val="00D65E59"/>
    <w:rsid w:val="00D9561C"/>
    <w:rsid w:val="00DA352A"/>
    <w:rsid w:val="00DE1B32"/>
    <w:rsid w:val="00E25C78"/>
    <w:rsid w:val="00F16064"/>
    <w:rsid w:val="00F5386C"/>
    <w:rsid w:val="00F665B2"/>
    <w:rsid w:val="00FA5E3F"/>
    <w:rsid w:val="00FF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9C999ACA-6843-4F9F-AE7C-4DDCF415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8F7BC4"/>
    <w:rPr>
      <w:rFonts w:ascii="Segoe UI" w:hAnsi="Segoe U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F7BC4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F7BC4"/>
    <w:pPr>
      <w:keepNext/>
      <w:keepLines/>
      <w:numPr>
        <w:ilvl w:val="1"/>
        <w:numId w:val="12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C912DF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912DF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912DF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912DF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912DF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912DF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912DF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8F7BC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7BC4"/>
    <w:rPr>
      <w:rFonts w:ascii="Segoe UI" w:eastAsiaTheme="majorEastAsia" w:hAnsi="Segoe UI" w:cstheme="majorBidi"/>
      <w:color w:val="000000" w:themeColor="text1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912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aotsikkoChar">
    <w:name w:val="Alaotsikko Char"/>
    <w:basedOn w:val="Kappaleenoletusfontti"/>
    <w:link w:val="Alaotsikko"/>
    <w:uiPriority w:val="11"/>
    <w:rsid w:val="00C912DF"/>
    <w:rPr>
      <w:color w:val="5A5A5A" w:themeColor="text1" w:themeTint="A5"/>
      <w:spacing w:val="10"/>
    </w:rPr>
  </w:style>
  <w:style w:type="character" w:customStyle="1" w:styleId="Otsikko1Char">
    <w:name w:val="Otsikko 1 Char"/>
    <w:basedOn w:val="Kappaleenoletusfontti"/>
    <w:link w:val="Otsikko1"/>
    <w:uiPriority w:val="9"/>
    <w:rsid w:val="008F7BC4"/>
    <w:rPr>
      <w:rFonts w:ascii="Segoe UI" w:eastAsiaTheme="majorEastAsia" w:hAnsi="Segoe UI" w:cstheme="majorBidi"/>
      <w:b/>
      <w:bCs/>
      <w:smallCaps/>
      <w:color w:val="000000" w:themeColor="text1"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F7BC4"/>
    <w:rPr>
      <w:rFonts w:ascii="Segoe UI" w:eastAsiaTheme="majorEastAsia" w:hAnsi="Segoe UI" w:cstheme="majorBidi"/>
      <w:b/>
      <w:bCs/>
      <w:smallCaps/>
      <w:color w:val="000000" w:themeColor="text1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C912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912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912DF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912DF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912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912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912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enovarainenkorostus">
    <w:name w:val="Subtle Emphasis"/>
    <w:basedOn w:val="Kappaleenoletusfontti"/>
    <w:uiPriority w:val="19"/>
    <w:qFormat/>
    <w:rsid w:val="008F7BC4"/>
    <w:rPr>
      <w:rFonts w:ascii="Segoe UI" w:hAnsi="Segoe UI"/>
      <w:i/>
      <w:iCs/>
      <w:color w:val="404040" w:themeColor="text1" w:themeTint="BF"/>
    </w:rPr>
  </w:style>
  <w:style w:type="character" w:styleId="Korostus">
    <w:name w:val="Emphasis"/>
    <w:basedOn w:val="Kappaleenoletusfontti"/>
    <w:uiPriority w:val="20"/>
    <w:qFormat/>
    <w:rsid w:val="008F7BC4"/>
    <w:rPr>
      <w:rFonts w:ascii="Segoe UI" w:hAnsi="Segoe UI"/>
      <w:i/>
      <w:iCs/>
      <w:color w:val="auto"/>
    </w:rPr>
  </w:style>
  <w:style w:type="character" w:styleId="Voimakaskorostus">
    <w:name w:val="Intense Emphasis"/>
    <w:basedOn w:val="Kappaleenoletusfontti"/>
    <w:uiPriority w:val="21"/>
    <w:qFormat/>
    <w:rsid w:val="008F7BC4"/>
    <w:rPr>
      <w:rFonts w:ascii="Segoe UI" w:hAnsi="Segoe UI"/>
      <w:b/>
      <w:bCs/>
      <w:i/>
      <w:iCs/>
      <w:caps/>
    </w:rPr>
  </w:style>
  <w:style w:type="character" w:styleId="Voimakas">
    <w:name w:val="Strong"/>
    <w:basedOn w:val="Kappaleenoletusfontti"/>
    <w:uiPriority w:val="22"/>
    <w:qFormat/>
    <w:rsid w:val="008F7BC4"/>
    <w:rPr>
      <w:rFonts w:ascii="Segoe UI" w:hAnsi="Segoe UI"/>
      <w:b/>
      <w:bCs/>
      <w:color w:val="000000" w:themeColor="text1"/>
    </w:rPr>
  </w:style>
  <w:style w:type="paragraph" w:styleId="Lainaus">
    <w:name w:val="Quote"/>
    <w:basedOn w:val="Normaali"/>
    <w:next w:val="Normaali"/>
    <w:link w:val="LainausChar"/>
    <w:uiPriority w:val="29"/>
    <w:qFormat/>
    <w:rsid w:val="00C912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C912DF"/>
    <w:rPr>
      <w:i/>
      <w:iCs/>
      <w:color w:val="000000" w:themeColor="tex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912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912DF"/>
    <w:rPr>
      <w:color w:val="000000" w:themeColor="text1"/>
      <w:shd w:val="clear" w:color="auto" w:fill="F2F2F2" w:themeFill="background1" w:themeFillShade="F2"/>
    </w:rPr>
  </w:style>
  <w:style w:type="character" w:styleId="Hienovarainenviittaus">
    <w:name w:val="Subtle Reference"/>
    <w:basedOn w:val="Kappaleenoletusfontti"/>
    <w:uiPriority w:val="31"/>
    <w:qFormat/>
    <w:rsid w:val="008F7BC4"/>
    <w:rPr>
      <w:rFonts w:ascii="Segoe UI" w:hAnsi="Segoe UI"/>
      <w:smallCaps/>
      <w:color w:val="404040" w:themeColor="text1" w:themeTint="BF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8F7BC4"/>
    <w:rPr>
      <w:rFonts w:ascii="Segoe UI" w:hAnsi="Segoe UI"/>
      <w:b/>
      <w:bCs/>
      <w:smallCaps/>
      <w:u w:val="single"/>
    </w:rPr>
  </w:style>
  <w:style w:type="character" w:customStyle="1" w:styleId="Kirjannimi">
    <w:name w:val="Kirjan nimi"/>
    <w:basedOn w:val="Kappaleenoletusfontti"/>
    <w:uiPriority w:val="33"/>
    <w:qFormat/>
    <w:rsid w:val="008F7BC4"/>
    <w:rPr>
      <w:rFonts w:ascii="Segoe UI" w:hAnsi="Segoe UI"/>
      <w:b w:val="0"/>
      <w:bCs w:val="0"/>
      <w:smallCaps/>
      <w:spacing w:val="5"/>
    </w:rPr>
  </w:style>
  <w:style w:type="paragraph" w:customStyle="1" w:styleId="kuvateksti">
    <w:name w:val="kuvateksti"/>
    <w:basedOn w:val="Normaali"/>
    <w:next w:val="Normaali"/>
    <w:uiPriority w:val="35"/>
    <w:semiHidden/>
    <w:unhideWhenUsed/>
    <w:qFormat/>
    <w:rsid w:val="00C912DF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C912DF"/>
    <w:pPr>
      <w:outlineLvl w:val="9"/>
    </w:pPr>
  </w:style>
  <w:style w:type="paragraph" w:styleId="Eivli">
    <w:name w:val="No Spacing"/>
    <w:uiPriority w:val="1"/>
    <w:qFormat/>
    <w:rsid w:val="008F7BC4"/>
    <w:pPr>
      <w:spacing w:after="0" w:line="240" w:lineRule="auto"/>
    </w:pPr>
    <w:rPr>
      <w:rFonts w:ascii="Segoe UI" w:hAnsi="Segoe UI"/>
    </w:rPr>
  </w:style>
  <w:style w:type="paragraph" w:styleId="Luettelokappale">
    <w:name w:val="List Paragraph"/>
    <w:basedOn w:val="Normaali"/>
    <w:uiPriority w:val="34"/>
    <w:qFormat/>
    <w:rsid w:val="00C912DF"/>
    <w:pPr>
      <w:ind w:left="720"/>
      <w:contextualSpacing/>
    </w:pPr>
  </w:style>
  <w:style w:type="character" w:styleId="Kirjannimike">
    <w:name w:val="Book Title"/>
    <w:basedOn w:val="Kappaleenoletusfontti"/>
    <w:uiPriority w:val="33"/>
    <w:qFormat/>
    <w:rsid w:val="008F7BC4"/>
    <w:rPr>
      <w:rFonts w:ascii="Segoe UI" w:hAnsi="Segoe UI"/>
      <w:b/>
      <w:bCs/>
      <w:i/>
      <w:iCs/>
      <w:spacing w:val="5"/>
    </w:rPr>
  </w:style>
  <w:style w:type="paragraph" w:styleId="Yltunniste">
    <w:name w:val="header"/>
    <w:basedOn w:val="Normaali"/>
    <w:link w:val="YltunnisteChar"/>
    <w:uiPriority w:val="99"/>
    <w:unhideWhenUsed/>
    <w:rsid w:val="00AE1C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E1CCA"/>
    <w:rPr>
      <w:rFonts w:ascii="Segoe UI" w:hAnsi="Segoe UI"/>
    </w:rPr>
  </w:style>
  <w:style w:type="paragraph" w:styleId="Alatunniste">
    <w:name w:val="footer"/>
    <w:basedOn w:val="Normaali"/>
    <w:link w:val="AlatunnisteChar"/>
    <w:uiPriority w:val="99"/>
    <w:unhideWhenUsed/>
    <w:rsid w:val="00AE1C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E1CCA"/>
    <w:rPr>
      <w:rFonts w:ascii="Segoe UI" w:hAnsi="Segoe UI"/>
    </w:rPr>
  </w:style>
  <w:style w:type="character" w:styleId="Hyperlinkki">
    <w:name w:val="Hyperlink"/>
    <w:basedOn w:val="Kappaleenoletusfontti"/>
    <w:uiPriority w:val="99"/>
    <w:unhideWhenUsed/>
    <w:rsid w:val="00AE1CCA"/>
    <w:rPr>
      <w:color w:val="6B9F25" w:themeColor="hyperlink"/>
      <w:u w:val="single"/>
    </w:rPr>
  </w:style>
  <w:style w:type="paragraph" w:styleId="NormaaliWWW">
    <w:name w:val="Normal (Web)"/>
    <w:basedOn w:val="Normaali"/>
    <w:uiPriority w:val="99"/>
    <w:semiHidden/>
    <w:unhideWhenUsed/>
    <w:rsid w:val="007C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2A5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A5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wi@utu.f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kivuo@utu.f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no_000\AppData\Roaming\Microsoft\Templates\Raportti-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Raportti-malli (tyhjä).dotx</Template>
  <TotalTime>256</TotalTime>
  <Pages>8</Pages>
  <Words>512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jarno.vuorenmaa@live.com</dc:creator>
  <cp:keywords/>
  <cp:lastModifiedBy>Jarno Vuorenmaa</cp:lastModifiedBy>
  <cp:revision>49</cp:revision>
  <cp:lastPrinted>2015-02-02T08:38:00Z</cp:lastPrinted>
  <dcterms:created xsi:type="dcterms:W3CDTF">2015-01-28T19:12:00Z</dcterms:created>
  <dcterms:modified xsi:type="dcterms:W3CDTF">2015-02-16T15:34:00Z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